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32DC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DCD" w:rsidRDefault="00732DC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732DCD" w:rsidRDefault="004A0829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2DCD" w:rsidRDefault="00732DC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32DCD" w:rsidRDefault="00732DC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32DCD" w:rsidRDefault="004A0829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32DCD" w:rsidRDefault="00732DC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32DC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DCD" w:rsidRDefault="00732DC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32DCD" w:rsidRDefault="004A082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32DCD" w:rsidRDefault="00732DC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DCD" w:rsidRDefault="00732DC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32DCD" w:rsidRDefault="004A082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32DCD" w:rsidRDefault="00732DCD">
      <w:pPr>
        <w:pStyle w:val="Standard"/>
      </w:pPr>
    </w:p>
    <w:p w:rsidR="00732DCD" w:rsidRDefault="00732DCD">
      <w:pPr>
        <w:pStyle w:val="Standard"/>
      </w:pPr>
    </w:p>
    <w:p w:rsidR="00732DCD" w:rsidRDefault="004A082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32DCD" w:rsidRDefault="004A082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32DCD" w:rsidRDefault="004A0829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949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32DC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32DCD" w:rsidRDefault="004A08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Pr="00FC57C6" w:rsidRDefault="00FC57C6">
            <w:pPr>
              <w:pStyle w:val="TableContents"/>
              <w:ind w:left="629"/>
              <w:rPr>
                <w:sz w:val="32"/>
              </w:rPr>
            </w:pPr>
            <w:r>
              <w:rPr>
                <w:sz w:val="32"/>
              </w:rPr>
              <w:t>Juan Alfredo Cruz Carlon</w:t>
            </w: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32DCD" w:rsidRDefault="004A08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Pr="00FC57C6" w:rsidRDefault="00FC57C6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</w:rPr>
              <w:t>Fundamentos de Programación</w:t>
            </w: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32DCD" w:rsidRDefault="004A08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Pr="00FC57C6" w:rsidRDefault="00FC57C6">
            <w:pPr>
              <w:pStyle w:val="TableContents"/>
              <w:ind w:left="62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1107</w:t>
            </w: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32DCD" w:rsidRDefault="004A08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Pr="00FC57C6" w:rsidRDefault="00FC57C6">
            <w:pPr>
              <w:pStyle w:val="TableContents"/>
              <w:ind w:left="62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32DCD" w:rsidRDefault="004A08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Pr="00FC57C6" w:rsidRDefault="00FC57C6">
            <w:pPr>
              <w:pStyle w:val="TableContents"/>
              <w:ind w:left="62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Barrera Reyes Airam Fernanda</w:t>
            </w: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TableContents"/>
              <w:ind w:left="629"/>
            </w:pP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TableContents"/>
              <w:ind w:left="629"/>
            </w:pP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32DCD" w:rsidRDefault="004A08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Pr="00FC57C6" w:rsidRDefault="00FC57C6">
            <w:pPr>
              <w:pStyle w:val="TableContents"/>
              <w:ind w:left="62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2018-1</w:t>
            </w: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32DCD" w:rsidRDefault="004A082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Pr="00FC57C6" w:rsidRDefault="00FC57C6">
            <w:pPr>
              <w:pStyle w:val="TableContents"/>
              <w:ind w:left="62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de Septiembre de 2017</w:t>
            </w: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32DCD" w:rsidRDefault="004A082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TableContents"/>
              <w:ind w:left="629"/>
            </w:pPr>
          </w:p>
        </w:tc>
      </w:tr>
      <w:tr w:rsidR="00732DC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DCD" w:rsidRDefault="00732DCD">
            <w:pPr>
              <w:pStyle w:val="TableContents"/>
              <w:ind w:left="629"/>
            </w:pPr>
          </w:p>
        </w:tc>
      </w:tr>
    </w:tbl>
    <w:p w:rsidR="00732DCD" w:rsidRDefault="00732DCD">
      <w:pPr>
        <w:pStyle w:val="Standard"/>
      </w:pPr>
    </w:p>
    <w:p w:rsidR="00732DCD" w:rsidRDefault="00732DCD">
      <w:pPr>
        <w:pStyle w:val="Standard"/>
      </w:pPr>
    </w:p>
    <w:p w:rsidR="00732DCD" w:rsidRDefault="004A0829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32DCD" w:rsidRDefault="00732DCD" w:rsidP="00FC57C6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FC57C6" w:rsidRDefault="00FC57C6" w:rsidP="00FC57C6">
      <w:pPr>
        <w:pStyle w:val="Standard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Algoritmo para incremento (n+1)</w:t>
      </w:r>
    </w:p>
    <w:p w:rsidR="00FC57C6" w:rsidRDefault="00FC57C6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1.Primero se escribe un asterisco (*) en la </w:t>
      </w:r>
      <w:r w:rsidRPr="00FC57C6">
        <w:rPr>
          <w:rFonts w:ascii="Arial" w:hAnsi="Arial" w:cs="Arial"/>
          <w:sz w:val="32"/>
          <w:szCs w:val="32"/>
          <w:lang w:val="es-MX"/>
        </w:rPr>
        <w:t>cuadrícula</w:t>
      </w:r>
      <w:r w:rsidR="008172C6">
        <w:rPr>
          <w:rFonts w:ascii="Arial" w:hAnsi="Arial" w:cs="Arial"/>
          <w:sz w:val="32"/>
          <w:szCs w:val="32"/>
        </w:rPr>
        <w:t>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8172C6" w:rsidTr="008172C6"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2" w:type="dxa"/>
            <w:vAlign w:val="center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3" w:type="dxa"/>
          </w:tcPr>
          <w:p w:rsidR="008172C6" w:rsidRDefault="008172C6" w:rsidP="00FC57C6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8172C6" w:rsidRDefault="008172C6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2.Enseguida del asterisco se escribe la cifra a incrementar, un número por celda.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8172C6" w:rsidTr="008172C6"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2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3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8172C6" w:rsidRDefault="008172C6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</w:rPr>
        <w:t xml:space="preserve">3.Para delimitar </w:t>
      </w:r>
      <w:r>
        <w:rPr>
          <w:rFonts w:ascii="Arial" w:hAnsi="Arial" w:cs="Arial"/>
          <w:sz w:val="32"/>
          <w:szCs w:val="32"/>
          <w:lang w:val="es-MX"/>
        </w:rPr>
        <w:t>el número se escribe un asterisco al final.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8172C6" w:rsidTr="004A0829"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2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3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8172C6" w:rsidRDefault="008172C6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4.Y se escriben asteriscos sobre cada número.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8172C6" w:rsidTr="008172C6"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8172C6" w:rsidRDefault="008172C6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8172C6" w:rsidTr="008172C6"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8172C6" w:rsidRDefault="008172C6" w:rsidP="008172C6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7F3F93" w:rsidRDefault="007F3F93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5. El </w:t>
      </w:r>
      <w:r w:rsidR="00A727EB">
        <w:rPr>
          <w:rFonts w:ascii="Arial" w:hAnsi="Arial" w:cs="Arial"/>
          <w:sz w:val="32"/>
          <w:szCs w:val="32"/>
          <w:lang w:val="es-MX"/>
        </w:rPr>
        <w:t>visor llega al último asterisco y copia este.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7F3F93" w:rsidTr="004A0829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7F3F93" w:rsidTr="00A727EB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7F3F93" w:rsidTr="004A0829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6.Baja una celda.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7.Y pega el asterisco.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8172C6" w:rsidRDefault="008172C6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</w:p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>8.Subirá.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7F3F93" w:rsidTr="004A0829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7F3F93" w:rsidTr="00A727EB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7F3F93" w:rsidTr="007F3F93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9.Se moverá una celda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10.Bajará una celda.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7F3F93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11.He</w:t>
      </w:r>
      <w:r w:rsidR="007F3F93">
        <w:rPr>
          <w:rFonts w:ascii="Arial" w:hAnsi="Arial" w:cs="Arial"/>
          <w:sz w:val="32"/>
          <w:szCs w:val="32"/>
          <w:lang w:val="es-MX"/>
        </w:rPr>
        <w:t xml:space="preserve"> incrementará en uno el número que se encuentra en </w:t>
      </w:r>
      <w:r>
        <w:rPr>
          <w:rFonts w:ascii="Arial" w:hAnsi="Arial" w:cs="Arial"/>
          <w:sz w:val="32"/>
          <w:szCs w:val="32"/>
          <w:lang w:val="es-MX"/>
        </w:rPr>
        <w:t>la celda de arriba.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7F3F93" w:rsidTr="004A0829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7F3F93" w:rsidTr="007F3F93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7F3F93" w:rsidTr="007F3F93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7F3F93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12</w:t>
      </w:r>
      <w:r w:rsidR="007F3F93">
        <w:rPr>
          <w:rFonts w:ascii="Arial" w:hAnsi="Arial" w:cs="Arial"/>
          <w:sz w:val="32"/>
          <w:szCs w:val="32"/>
          <w:lang w:val="es-MX"/>
        </w:rPr>
        <w:t>.El visor 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7F3F93" w:rsidTr="004A0829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7F3F93" w:rsidTr="007F3F93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7F3F93" w:rsidTr="004A0829"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7F3F93" w:rsidRDefault="007F3F93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7F3F93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13</w:t>
      </w:r>
      <w:r w:rsidR="007F3F93">
        <w:rPr>
          <w:rFonts w:ascii="Arial" w:hAnsi="Arial" w:cs="Arial"/>
          <w:sz w:val="32"/>
          <w:szCs w:val="32"/>
          <w:lang w:val="es-MX"/>
        </w:rPr>
        <w:t>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</w:p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>14.Copia el dígito y baja una celda.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15.Y pega el número.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A727EB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16.Vuelve a subir.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727EB" w:rsidRDefault="00A727EB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17.Se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727EB" w:rsidTr="004A0829"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727EB" w:rsidRDefault="00A727EB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727EB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18.Copia el número y baja.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19.Y pega el número.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20.Vuelve a subir.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21.Se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22.Copia el número y baja.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23.Pega.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24.Sube.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25.Se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26.Copia y baja.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27.Pega.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4A0829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28.Sube.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A0829" w:rsidTr="004A0829"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4A0829" w:rsidRDefault="004A0829" w:rsidP="004A0829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4A0829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29.Se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30.Copia y baja.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31.Pega.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32.Sube.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33.Se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34.Copia y baja.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35.Pega.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36.Sube.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37.Se mueve a la izquierda. 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38.Copia y baja.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39.Pega.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40.Sube.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41.Se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A5589E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42.Al llegar al asterisco significa que termino, copia este y baja.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A5589E"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6A0D0A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43.Pega el asterisco.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A5589E" w:rsidTr="006A0D0A">
        <w:tc>
          <w:tcPr>
            <w:tcW w:w="1040" w:type="dxa"/>
            <w:shd w:val="clear" w:color="auto" w:fill="8EAADB" w:themeFill="accent1" w:themeFillTint="99"/>
            <w:vAlign w:val="center"/>
          </w:tcPr>
          <w:p w:rsidR="00A5589E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A5589E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A5589E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A5589E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A5589E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A5589E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vAlign w:val="center"/>
          </w:tcPr>
          <w:p w:rsidR="00A5589E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vAlign w:val="center"/>
          </w:tcPr>
          <w:p w:rsidR="00A5589E" w:rsidRDefault="00A5589E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A5589E" w:rsidRDefault="006A0D0A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44.El resultado será el que se encuentre en la misma fila hasta llegar al último asterisco.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FC57C6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</w:p>
    <w:p w:rsidR="006A0D0A" w:rsidRDefault="006A0D0A" w:rsidP="006A0D0A">
      <w:pPr>
        <w:pStyle w:val="Standard"/>
        <w:tabs>
          <w:tab w:val="left" w:pos="3720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6A0D0A" w:rsidRDefault="006A0D0A" w:rsidP="006A0D0A">
      <w:pPr>
        <w:pStyle w:val="Standard"/>
        <w:tabs>
          <w:tab w:val="left" w:pos="3720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lastRenderedPageBreak/>
        <w:t>EN CASO DE TENER UN 9 EN EL INCREMENTO</w:t>
      </w:r>
    </w:p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s-MX"/>
        </w:rPr>
        <w:t>1bis. Se coloca</w:t>
      </w:r>
      <w:r>
        <w:rPr>
          <w:rFonts w:ascii="Arial" w:hAnsi="Arial" w:cs="Arial"/>
          <w:sz w:val="32"/>
          <w:szCs w:val="32"/>
        </w:rPr>
        <w:t xml:space="preserve"> un asterisco (*) en la </w:t>
      </w:r>
      <w:r w:rsidRPr="00FC57C6">
        <w:rPr>
          <w:rFonts w:ascii="Arial" w:hAnsi="Arial" w:cs="Arial"/>
          <w:sz w:val="32"/>
          <w:szCs w:val="32"/>
          <w:lang w:val="es-MX"/>
        </w:rPr>
        <w:t>cuadrícula</w:t>
      </w:r>
      <w:r>
        <w:rPr>
          <w:rFonts w:ascii="Arial" w:hAnsi="Arial" w:cs="Arial"/>
          <w:sz w:val="32"/>
          <w:szCs w:val="32"/>
        </w:rPr>
        <w:t>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3" w:type="dxa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2bis.Enseguida del asterisco se escribe la cifra a incrementar, un número por celda.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2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3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</w:rPr>
        <w:t xml:space="preserve">3bis.Para delimitar </w:t>
      </w:r>
      <w:r>
        <w:rPr>
          <w:rFonts w:ascii="Arial" w:hAnsi="Arial" w:cs="Arial"/>
          <w:sz w:val="32"/>
          <w:szCs w:val="32"/>
          <w:lang w:val="es-MX"/>
        </w:rPr>
        <w:t>el número se escribe un asterisco al final.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4bis.Y se escriben asteriscos sobre cada número.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5bis. El visor llega al último asterisco y copia este.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6bis.Baja una celda.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7bis.Y pega el asterisco.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8bis.Subirá.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9bis.Se moverá una celda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10bis.Bajará una celda.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11bis.He incrementará en uno el número que se encuentra en la celda de arriba. Tenemos que el número es 9 así que la orden es escribir 0; he incrementar el siguiente dígito.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12bis.El visor 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13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CA1D7F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14bis.B</w:t>
      </w:r>
      <w:r w:rsidR="006A0D0A">
        <w:rPr>
          <w:rFonts w:ascii="Arial" w:hAnsi="Arial" w:cs="Arial"/>
          <w:sz w:val="32"/>
          <w:szCs w:val="32"/>
          <w:lang w:val="es-MX"/>
        </w:rPr>
        <w:t>aja una celda.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15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CA1D7F">
        <w:rPr>
          <w:rFonts w:ascii="Arial" w:hAnsi="Arial" w:cs="Arial"/>
          <w:sz w:val="32"/>
          <w:szCs w:val="32"/>
          <w:lang w:val="es-MX"/>
        </w:rPr>
        <w:t xml:space="preserve">He incrementa la cifra. 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CA1D7F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16bis.Vuelve a encontrarse con un 0</w:t>
      </w:r>
      <w:r w:rsidR="006A0D0A">
        <w:rPr>
          <w:rFonts w:ascii="Arial" w:hAnsi="Arial" w:cs="Arial"/>
          <w:sz w:val="32"/>
          <w:szCs w:val="32"/>
          <w:lang w:val="es-MX"/>
        </w:rPr>
        <w:t>.</w:t>
      </w:r>
      <w:r>
        <w:rPr>
          <w:rFonts w:ascii="Arial" w:hAnsi="Arial" w:cs="Arial"/>
          <w:sz w:val="32"/>
          <w:szCs w:val="32"/>
          <w:lang w:val="es-MX"/>
        </w:rPr>
        <w:t xml:space="preserve"> 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17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18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CA1D7F">
        <w:rPr>
          <w:rFonts w:ascii="Arial" w:hAnsi="Arial" w:cs="Arial"/>
          <w:sz w:val="32"/>
          <w:szCs w:val="32"/>
          <w:lang w:val="es-MX"/>
        </w:rPr>
        <w:t>B</w:t>
      </w:r>
      <w:r>
        <w:rPr>
          <w:rFonts w:ascii="Arial" w:hAnsi="Arial" w:cs="Arial"/>
          <w:sz w:val="32"/>
          <w:szCs w:val="32"/>
          <w:lang w:val="es-MX"/>
        </w:rPr>
        <w:t>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19</w:t>
      </w:r>
      <w:r w:rsidR="00CA1D7F">
        <w:rPr>
          <w:rFonts w:ascii="Arial" w:hAnsi="Arial" w:cs="Arial"/>
          <w:sz w:val="32"/>
          <w:szCs w:val="32"/>
          <w:lang w:val="es-MX"/>
        </w:rPr>
        <w:t>bis.Incrementa. Se encuentra con un 0.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20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.Vuelve a subir.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21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22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CA1D7F">
        <w:rPr>
          <w:rFonts w:ascii="Arial" w:hAnsi="Arial" w:cs="Arial"/>
          <w:sz w:val="32"/>
          <w:szCs w:val="32"/>
          <w:lang w:val="es-MX"/>
        </w:rPr>
        <w:t>B</w:t>
      </w:r>
      <w:r>
        <w:rPr>
          <w:rFonts w:ascii="Arial" w:hAnsi="Arial" w:cs="Arial"/>
          <w:sz w:val="32"/>
          <w:szCs w:val="32"/>
          <w:lang w:val="es-MX"/>
        </w:rPr>
        <w:t>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23</w:t>
      </w:r>
      <w:r w:rsidR="00CA1D7F">
        <w:rPr>
          <w:rFonts w:ascii="Arial" w:hAnsi="Arial" w:cs="Arial"/>
          <w:sz w:val="32"/>
          <w:szCs w:val="32"/>
          <w:lang w:val="es-MX"/>
        </w:rPr>
        <w:t>bis.Incrementa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CA1D7F">
        <w:rPr>
          <w:rFonts w:ascii="Arial" w:hAnsi="Arial" w:cs="Arial"/>
          <w:sz w:val="32"/>
          <w:szCs w:val="32"/>
          <w:lang w:val="es-MX"/>
        </w:rPr>
        <w:t xml:space="preserve"> Encuentra un 0.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24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25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CA1D7F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26bis.B</w:t>
      </w:r>
      <w:r w:rsidR="006A0D0A">
        <w:rPr>
          <w:rFonts w:ascii="Arial" w:hAnsi="Arial" w:cs="Arial"/>
          <w:sz w:val="32"/>
          <w:szCs w:val="32"/>
          <w:lang w:val="es-MX"/>
        </w:rPr>
        <w:t>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27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CA1D7F">
        <w:rPr>
          <w:rFonts w:ascii="Arial" w:hAnsi="Arial" w:cs="Arial"/>
          <w:sz w:val="32"/>
          <w:szCs w:val="32"/>
          <w:lang w:val="es-MX"/>
        </w:rPr>
        <w:t>Incrementa y vuelve a encontrarse con 0.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28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29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30</w:t>
      </w:r>
      <w:r w:rsidR="00CA1D7F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CA1D7F">
        <w:rPr>
          <w:rFonts w:ascii="Arial" w:hAnsi="Arial" w:cs="Arial"/>
          <w:sz w:val="32"/>
          <w:szCs w:val="32"/>
          <w:lang w:val="es-MX"/>
        </w:rPr>
        <w:t>B</w:t>
      </w:r>
      <w:r>
        <w:rPr>
          <w:rFonts w:ascii="Arial" w:hAnsi="Arial" w:cs="Arial"/>
          <w:sz w:val="32"/>
          <w:szCs w:val="32"/>
          <w:lang w:val="es-MX"/>
        </w:rPr>
        <w:t>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31</w:t>
      </w:r>
      <w:r w:rsidR="00CA1D7F">
        <w:rPr>
          <w:rFonts w:ascii="Arial" w:hAnsi="Arial" w:cs="Arial"/>
          <w:sz w:val="32"/>
          <w:szCs w:val="32"/>
          <w:lang w:val="es-MX"/>
        </w:rPr>
        <w:t>bis.Incrementa. Se encuentra con otro 0.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CA1D7F" w:rsidTr="006A0D0A"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CA1D7F" w:rsidRDefault="00CA1D7F" w:rsidP="00CA1D7F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32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33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34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1A5A8C">
        <w:rPr>
          <w:rFonts w:ascii="Arial" w:hAnsi="Arial" w:cs="Arial"/>
          <w:sz w:val="32"/>
          <w:szCs w:val="32"/>
          <w:lang w:val="es-MX"/>
        </w:rPr>
        <w:t>B</w:t>
      </w:r>
      <w:r>
        <w:rPr>
          <w:rFonts w:ascii="Arial" w:hAnsi="Arial" w:cs="Arial"/>
          <w:sz w:val="32"/>
          <w:szCs w:val="32"/>
          <w:lang w:val="es-MX"/>
        </w:rPr>
        <w:t>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35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1A5A8C">
        <w:rPr>
          <w:rFonts w:ascii="Arial" w:hAnsi="Arial" w:cs="Arial"/>
          <w:sz w:val="32"/>
          <w:szCs w:val="32"/>
          <w:lang w:val="es-MX"/>
        </w:rPr>
        <w:t>Incrementa y encuentra un 0.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36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37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 xml:space="preserve">.Se mueve a la izquierda. 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38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1A5A8C">
        <w:rPr>
          <w:rFonts w:ascii="Arial" w:hAnsi="Arial" w:cs="Arial"/>
          <w:sz w:val="32"/>
          <w:szCs w:val="32"/>
          <w:lang w:val="es-MX"/>
        </w:rPr>
        <w:t>B</w:t>
      </w:r>
      <w:r>
        <w:rPr>
          <w:rFonts w:ascii="Arial" w:hAnsi="Arial" w:cs="Arial"/>
          <w:sz w:val="32"/>
          <w:szCs w:val="32"/>
          <w:lang w:val="es-MX"/>
        </w:rPr>
        <w:t>aja.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1A5A8C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39bis. Incrementa y aparece otro 0.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40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.Sube.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41</w:t>
      </w:r>
      <w:r w:rsidR="001A5A8C">
        <w:rPr>
          <w:rFonts w:ascii="Arial" w:hAnsi="Arial" w:cs="Arial"/>
          <w:sz w:val="32"/>
          <w:szCs w:val="32"/>
          <w:lang w:val="es-MX"/>
        </w:rPr>
        <w:t>bis.Se mueve a la izquierda, pero se encuentra con el asterisco.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42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1A5A8C">
        <w:rPr>
          <w:rFonts w:ascii="Arial" w:hAnsi="Arial" w:cs="Arial"/>
          <w:sz w:val="32"/>
          <w:szCs w:val="32"/>
          <w:lang w:val="es-MX"/>
        </w:rPr>
        <w:t>Al llegar al asterisco, sobrescribe un 0</w:t>
      </w:r>
      <w:r>
        <w:rPr>
          <w:rFonts w:ascii="Arial" w:hAnsi="Arial" w:cs="Arial"/>
          <w:sz w:val="32"/>
          <w:szCs w:val="32"/>
          <w:lang w:val="es-MX"/>
        </w:rPr>
        <w:t>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1A5A8C"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0</m:t>
              </m:r>
            </m:oMath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1A5A8C"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6A0D0A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43</w:t>
      </w:r>
      <w:r w:rsidR="001A5A8C">
        <w:rPr>
          <w:rFonts w:ascii="Arial" w:hAnsi="Arial" w:cs="Arial"/>
          <w:sz w:val="32"/>
          <w:szCs w:val="32"/>
          <w:lang w:val="es-MX"/>
        </w:rPr>
        <w:t>bis</w:t>
      </w:r>
      <w:r>
        <w:rPr>
          <w:rFonts w:ascii="Arial" w:hAnsi="Arial" w:cs="Arial"/>
          <w:sz w:val="32"/>
          <w:szCs w:val="32"/>
          <w:lang w:val="es-MX"/>
        </w:rPr>
        <w:t>.</w:t>
      </w:r>
      <w:r w:rsidR="001A5A8C">
        <w:rPr>
          <w:rFonts w:ascii="Arial" w:hAnsi="Arial" w:cs="Arial"/>
          <w:sz w:val="32"/>
          <w:szCs w:val="32"/>
          <w:lang w:val="es-MX"/>
        </w:rPr>
        <w:t>Baja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6A0D0A" w:rsidTr="006A0D0A"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6A0D0A" w:rsidRDefault="006A0D0A" w:rsidP="006A0D0A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vAlign w:val="center"/>
          </w:tcPr>
          <w:p w:rsidR="001A5A8C" w:rsidRDefault="00DD0025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  <w:r w:rsidR="001A5A8C"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6A0D0A"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1A5A8C" w:rsidRDefault="001A5A8C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44bis.He incrementa el 0.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 w:rsidR="001A5A8C" w:rsidTr="001A5A8C"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1A5A8C">
        <w:tc>
          <w:tcPr>
            <w:tcW w:w="1040" w:type="dxa"/>
            <w:vAlign w:val="center"/>
          </w:tcPr>
          <w:p w:rsidR="001A5A8C" w:rsidRDefault="00DD0025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  <w:r w:rsidR="001A5A8C"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1A5A8C" w:rsidTr="001A5A8C">
        <w:tc>
          <w:tcPr>
            <w:tcW w:w="1040" w:type="dxa"/>
            <w:shd w:val="clear" w:color="auto" w:fill="8EAADB" w:themeFill="accent1" w:themeFillTint="99"/>
            <w:vAlign w:val="center"/>
          </w:tcPr>
          <w:p w:rsidR="001A5A8C" w:rsidRDefault="00DD0025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0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41" w:type="dxa"/>
            <w:vAlign w:val="center"/>
          </w:tcPr>
          <w:p w:rsidR="001A5A8C" w:rsidRDefault="001A5A8C" w:rsidP="001A5A8C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DD0025" w:rsidRDefault="00DD0025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45bis.Se mueve a la izquierda.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921"/>
        <w:gridCol w:w="964"/>
        <w:gridCol w:w="947"/>
        <w:gridCol w:w="947"/>
        <w:gridCol w:w="947"/>
        <w:gridCol w:w="947"/>
        <w:gridCol w:w="947"/>
        <w:gridCol w:w="947"/>
        <w:gridCol w:w="947"/>
        <w:gridCol w:w="947"/>
        <w:gridCol w:w="940"/>
      </w:tblGrid>
      <w:tr w:rsidR="00DD0025" w:rsidTr="00DD0025">
        <w:tc>
          <w:tcPr>
            <w:tcW w:w="921" w:type="dxa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0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DD0025" w:rsidTr="00DD0025">
        <w:tc>
          <w:tcPr>
            <w:tcW w:w="921" w:type="dxa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0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DD0025" w:rsidTr="00DD0025">
        <w:tc>
          <w:tcPr>
            <w:tcW w:w="921" w:type="dxa"/>
            <w:shd w:val="clear" w:color="auto" w:fill="8EAADB" w:themeFill="accent1" w:themeFillTint="99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0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DD0025" w:rsidRDefault="00DD0025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46bis.Se escribe un asterisco.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921"/>
        <w:gridCol w:w="964"/>
        <w:gridCol w:w="947"/>
        <w:gridCol w:w="947"/>
        <w:gridCol w:w="947"/>
        <w:gridCol w:w="947"/>
        <w:gridCol w:w="947"/>
        <w:gridCol w:w="947"/>
        <w:gridCol w:w="947"/>
        <w:gridCol w:w="947"/>
        <w:gridCol w:w="940"/>
      </w:tblGrid>
      <w:tr w:rsidR="00DD0025" w:rsidTr="00731621">
        <w:tc>
          <w:tcPr>
            <w:tcW w:w="921" w:type="dxa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0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DD0025" w:rsidTr="00731621">
        <w:tc>
          <w:tcPr>
            <w:tcW w:w="921" w:type="dxa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0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DD0025" w:rsidTr="00731621">
        <w:tc>
          <w:tcPr>
            <w:tcW w:w="921" w:type="dxa"/>
            <w:shd w:val="clear" w:color="auto" w:fill="8EAADB" w:themeFill="accent1" w:themeFillTint="99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0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6A0D0A" w:rsidRDefault="00DD0025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47bis</w:t>
      </w:r>
      <w:r w:rsidR="006A0D0A">
        <w:rPr>
          <w:rFonts w:ascii="Arial" w:hAnsi="Arial" w:cs="Arial"/>
          <w:sz w:val="32"/>
          <w:szCs w:val="32"/>
          <w:lang w:val="es-MX"/>
        </w:rPr>
        <w:t>.El resultado será el que se encuentre en la misma fila hasta llegar al último asterisco.</w:t>
      </w:r>
    </w:p>
    <w:tbl>
      <w:tblPr>
        <w:tblStyle w:val="Tablaconcuadrcula"/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921"/>
        <w:gridCol w:w="964"/>
        <w:gridCol w:w="947"/>
        <w:gridCol w:w="947"/>
        <w:gridCol w:w="947"/>
        <w:gridCol w:w="947"/>
        <w:gridCol w:w="947"/>
        <w:gridCol w:w="947"/>
        <w:gridCol w:w="947"/>
        <w:gridCol w:w="947"/>
        <w:gridCol w:w="940"/>
      </w:tblGrid>
      <w:tr w:rsidR="00DD0025" w:rsidTr="00731621">
        <w:tc>
          <w:tcPr>
            <w:tcW w:w="921" w:type="dxa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40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DD0025" w:rsidTr="00731621">
        <w:tc>
          <w:tcPr>
            <w:tcW w:w="921" w:type="dxa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0*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940" w:type="dxa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DD0025" w:rsidTr="00DD0025">
        <w:tc>
          <w:tcPr>
            <w:tcW w:w="921" w:type="dxa"/>
            <w:shd w:val="clear" w:color="auto" w:fill="8EAADB" w:themeFill="accent1" w:themeFillTint="99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964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47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7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40" w:type="dxa"/>
            <w:shd w:val="clear" w:color="auto" w:fill="8EAADB" w:themeFill="accent1" w:themeFillTint="99"/>
            <w:vAlign w:val="center"/>
          </w:tcPr>
          <w:p w:rsidR="00DD0025" w:rsidRDefault="00DD0025" w:rsidP="00731621">
            <w:pPr>
              <w:pStyle w:val="Standard"/>
              <w:tabs>
                <w:tab w:val="left" w:pos="3720"/>
              </w:tabs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</w:tbl>
    <w:p w:rsidR="00DD0025" w:rsidRDefault="00DD0025" w:rsidP="006A0D0A">
      <w:pPr>
        <w:pStyle w:val="Standard"/>
        <w:tabs>
          <w:tab w:val="left" w:pos="3720"/>
        </w:tabs>
        <w:spacing w:line="360" w:lineRule="auto"/>
        <w:rPr>
          <w:rFonts w:ascii="Arial" w:hAnsi="Arial" w:cs="Arial"/>
          <w:sz w:val="32"/>
          <w:szCs w:val="32"/>
          <w:lang w:val="es-MX"/>
        </w:rPr>
      </w:pPr>
      <w:bookmarkStart w:id="0" w:name="_GoBack"/>
      <w:bookmarkEnd w:id="0"/>
    </w:p>
    <w:sectPr w:rsidR="00DD002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2B2" w:rsidRDefault="004552B2">
      <w:r>
        <w:separator/>
      </w:r>
    </w:p>
  </w:endnote>
  <w:endnote w:type="continuationSeparator" w:id="0">
    <w:p w:rsidR="004552B2" w:rsidRDefault="0045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2B2" w:rsidRDefault="004552B2">
      <w:r>
        <w:rPr>
          <w:color w:val="000000"/>
        </w:rPr>
        <w:separator/>
      </w:r>
    </w:p>
  </w:footnote>
  <w:footnote w:type="continuationSeparator" w:id="0">
    <w:p w:rsidR="004552B2" w:rsidRDefault="00455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32DCD"/>
    <w:rsid w:val="001A5A8C"/>
    <w:rsid w:val="004552B2"/>
    <w:rsid w:val="004A0829"/>
    <w:rsid w:val="006A0D0A"/>
    <w:rsid w:val="00732DCD"/>
    <w:rsid w:val="007F3F93"/>
    <w:rsid w:val="008172C6"/>
    <w:rsid w:val="00A5589E"/>
    <w:rsid w:val="00A727EB"/>
    <w:rsid w:val="00CA1D7F"/>
    <w:rsid w:val="00DD0025"/>
    <w:rsid w:val="00F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31AD"/>
  <w15:docId w15:val="{0D20DF70-33A9-4625-85E6-9A69EB2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817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Juan F. B.</cp:lastModifiedBy>
  <cp:revision>1</cp:revision>
  <cp:lastPrinted>2017-09-08T03:48:00Z</cp:lastPrinted>
  <dcterms:created xsi:type="dcterms:W3CDTF">2017-02-02T00:09:00Z</dcterms:created>
  <dcterms:modified xsi:type="dcterms:W3CDTF">2017-09-08T04:05:00Z</dcterms:modified>
</cp:coreProperties>
</file>